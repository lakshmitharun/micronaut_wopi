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8BB" w:rsidRPr="007E60ED" w:rsidRDefault="007C78BB" w:rsidP="00C77946">
      <w:pPr>
        <w:pStyle w:val="Heading2"/>
        <w:numPr>
          <w:ilvl w:val="0"/>
          <w:numId w:val="0"/>
        </w:numPr>
      </w:pPr>
    </w:p>
    <w:p w:rsidR="007C78BB" w:rsidRPr="00100C9D" w:rsidRDefault="007C78BB" w:rsidP="007C78BB"/>
    <w:p w:rsidR="007C78BB" w:rsidRPr="00100C9D" w:rsidRDefault="007C78BB" w:rsidP="007C78BB"/>
    <w:p w:rsidR="00000000" w:rsidRDefault="00DD321C">
      <w:pPr>
        <w:pStyle w:val="frontpagetitle"/>
        <w:divId w:val="1046098250"/>
      </w:pPr>
      <w:r>
        <w:rPr>
          <w:b/>
          <w:bCs/>
        </w:rPr>
        <w:t xml:space="preserve">tyujyt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 xml:space="preserve">fdf </w:t>
      </w:r>
    </w:p>
    <w:p w:rsidR="00000000" w:rsidRDefault="00DD321C">
      <w:pPr>
        <w:pStyle w:val="NormalWeb"/>
        <w:jc w:val="center"/>
        <w:divId w:val="752436386"/>
      </w:pPr>
      <w:r>
        <w:t>Definition for</w:t>
      </w:r>
      <w:r>
        <w:br/>
      </w:r>
      <w:r>
        <w:rPr>
          <w:rStyle w:val="definitionforcustnamesize"/>
          <w:b/>
          <w:bCs/>
          <w:i/>
          <w:iCs/>
        </w:rPr>
        <w:t>czxc</w:t>
      </w:r>
      <w:r>
        <w:rPr>
          <w:rStyle w:val="definitionforcustnamesize"/>
          <w:b/>
          <w:bCs/>
          <w:i/>
          <w:iCs/>
        </w:rPr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</w:tblGrid>
      <w:tr w:rsidR="00000000">
        <w:trPr>
          <w:divId w:val="7524363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DD321C">
            <w:pPr>
              <w:rPr>
                <w:rFonts w:cs="Arial"/>
                <w:szCs w:val="20"/>
              </w:rPr>
            </w:pPr>
          </w:p>
        </w:tc>
      </w:tr>
    </w:tbl>
    <w:p w:rsidR="00000000" w:rsidRDefault="00DD321C">
      <w:pPr>
        <w:divId w:val="752436386"/>
      </w:pPr>
    </w:p>
    <w:p w:rsidR="007C78BB" w:rsidRPr="00100C9D" w:rsidRDefault="007C78BB">
      <w:pPr>
        <w:pStyle w:val="NormalWeb"/>
        <w:jc w:val="center"/>
        <w:rPr>
          <w:sz w:val="32"/>
          <w:szCs w:val="32"/>
        </w:rPr>
      </w:pPr>
    </w:p>
    <w:p w:rsidR="007C78BB" w:rsidRPr="00100C9D" w:rsidRDefault="007C78BB">
      <w:pPr>
        <w:pStyle w:val="NormalWeb"/>
        <w:jc w:val="center"/>
      </w:pPr>
    </w:p>
    <w:p w:rsidR="007C78BB" w:rsidRPr="00100C9D" w:rsidRDefault="007C78BB">
      <w:pPr>
        <w:pStyle w:val="NormalWeb"/>
        <w:jc w:val="center"/>
      </w:pPr>
    </w:p>
    <w:p w:rsidR="007C78BB" w:rsidRDefault="007C78BB">
      <w:pPr>
        <w:pStyle w:val="NormalWeb"/>
        <w:jc w:val="center"/>
      </w:pPr>
    </w:p>
    <w:p w:rsidR="00B86FA6" w:rsidRPr="00100C9D" w:rsidRDefault="00B86FA6">
      <w:pPr>
        <w:pStyle w:val="NormalWeb"/>
        <w:jc w:val="center"/>
      </w:pPr>
    </w:p>
    <w:p w:rsidR="007C78BB" w:rsidRPr="00100C9D" w:rsidRDefault="007C78BB">
      <w:pPr>
        <w:pStyle w:val="NormalWeb"/>
        <w:jc w:val="center"/>
      </w:pPr>
    </w:p>
    <w:p w:rsidR="00000000" w:rsidRDefault="00DD321C">
      <w:pPr>
        <w:pStyle w:val="NormalWeb"/>
        <w:jc w:val="center"/>
        <w:divId w:val="461268007"/>
      </w:pPr>
      <w:r>
        <w:t xml:space="preserve">Presented on </w:t>
      </w:r>
      <w:r>
        <w:br/>
        <w:t>Monday, June 10, 2019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</w:tblGrid>
      <w:tr w:rsidR="00000000">
        <w:trPr>
          <w:divId w:val="4612680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Default="00DD321C">
            <w:pPr>
              <w:rPr>
                <w:rFonts w:cs="Arial"/>
                <w:szCs w:val="20"/>
              </w:rPr>
            </w:pPr>
          </w:p>
        </w:tc>
      </w:tr>
    </w:tbl>
    <w:p w:rsidR="00000000" w:rsidRDefault="00DD321C">
      <w:pPr>
        <w:divId w:val="461268007"/>
      </w:pPr>
    </w:p>
    <w:p w:rsidR="00C57E05" w:rsidRDefault="00C57E05" w:rsidP="00C42B51">
      <w:pPr>
        <w:jc w:val="center"/>
        <w:rPr>
          <w:rFonts w:cs="Arial"/>
          <w:b/>
        </w:rPr>
      </w:pPr>
    </w:p>
    <w:p w:rsidR="00C57E05" w:rsidRDefault="00C57E05" w:rsidP="00C42B51">
      <w:pPr>
        <w:jc w:val="center"/>
        <w:rPr>
          <w:rFonts w:cs="Arial"/>
          <w:b/>
        </w:rPr>
      </w:pPr>
    </w:p>
    <w:p w:rsidR="00C57E05" w:rsidRDefault="00C57E05" w:rsidP="00C42B51">
      <w:pPr>
        <w:jc w:val="center"/>
        <w:rPr>
          <w:rFonts w:cs="Arial"/>
          <w:b/>
        </w:rPr>
      </w:pPr>
    </w:p>
    <w:p w:rsidR="00C57E05" w:rsidRDefault="00C57E05" w:rsidP="00C42B51">
      <w:pPr>
        <w:jc w:val="center"/>
        <w:rPr>
          <w:rFonts w:cs="Arial"/>
          <w:b/>
        </w:rPr>
      </w:pPr>
    </w:p>
    <w:p w:rsidR="00C57E05" w:rsidRDefault="00C57E05" w:rsidP="00C42B51">
      <w:pPr>
        <w:jc w:val="center"/>
        <w:rPr>
          <w:rFonts w:cs="Arial"/>
          <w:b/>
        </w:rPr>
      </w:pPr>
    </w:p>
    <w:p w:rsidR="00C57E05" w:rsidRDefault="00C57E05" w:rsidP="00C42B51">
      <w:pPr>
        <w:jc w:val="center"/>
        <w:rPr>
          <w:rFonts w:cs="Arial"/>
          <w:b/>
        </w:rPr>
      </w:pPr>
    </w:p>
    <w:p w:rsidR="00C57E05" w:rsidRDefault="00C57E05" w:rsidP="00C42B51">
      <w:pPr>
        <w:jc w:val="center"/>
        <w:rPr>
          <w:rFonts w:cs="Arial"/>
          <w:b/>
        </w:rPr>
      </w:pPr>
    </w:p>
    <w:p w:rsidR="00C57E05" w:rsidRDefault="00C57E05" w:rsidP="00C42B51">
      <w:pPr>
        <w:jc w:val="center"/>
        <w:rPr>
          <w:rFonts w:cs="Arial"/>
          <w:b/>
        </w:rPr>
      </w:pPr>
    </w:p>
    <w:p w:rsidR="00C57E05" w:rsidRDefault="00C57E05" w:rsidP="00C42B51">
      <w:pPr>
        <w:jc w:val="center"/>
        <w:rPr>
          <w:rFonts w:cs="Arial"/>
          <w:b/>
        </w:rPr>
      </w:pPr>
    </w:p>
    <w:p w:rsidR="00C57E05" w:rsidRDefault="00C57E05" w:rsidP="00C42B51">
      <w:pPr>
        <w:jc w:val="center"/>
        <w:rPr>
          <w:rFonts w:cs="Arial"/>
          <w:b/>
        </w:rPr>
      </w:pPr>
    </w:p>
    <w:p w:rsidR="00C57E05" w:rsidRDefault="00C57E05" w:rsidP="00C42B51">
      <w:pPr>
        <w:jc w:val="center"/>
        <w:rPr>
          <w:rFonts w:cs="Arial"/>
          <w:b/>
        </w:rPr>
      </w:pPr>
    </w:p>
    <w:p w:rsidR="00C57E05" w:rsidRDefault="00C57E05" w:rsidP="00C42B51">
      <w:pPr>
        <w:jc w:val="center"/>
        <w:rPr>
          <w:rFonts w:cs="Arial"/>
          <w:b/>
        </w:rPr>
      </w:pPr>
    </w:p>
    <w:p w:rsidR="00F3527C" w:rsidRDefault="003C14C5" w:rsidP="00E61832">
      <w:pPr>
        <w:jc w:val="center"/>
      </w:pPr>
      <w:r w:rsidRPr="00C42B51">
        <w:rPr>
          <w:rFonts w:cs="Arial"/>
          <w:b/>
        </w:rPr>
        <w:lastRenderedPageBreak/>
        <w:fldChar w:fldCharType="begin"/>
      </w:r>
      <w:r w:rsidR="00150531" w:rsidRPr="00C42B51">
        <w:rPr>
          <w:rFonts w:cs="Arial"/>
          <w:b/>
        </w:rPr>
        <w:instrText>symbol 211 \f "Symbol"</w:instrText>
      </w:r>
      <w:r w:rsidRPr="00C42B51">
        <w:rPr>
          <w:rFonts w:cs="Arial"/>
          <w:b/>
        </w:rPr>
        <w:fldChar w:fldCharType="end"/>
      </w:r>
      <w:r w:rsidR="00150531" w:rsidRPr="00C42B51">
        <w:rPr>
          <w:rFonts w:cs="Arial"/>
          <w:b/>
        </w:rPr>
        <w:t xml:space="preserve"> </w:t>
      </w:r>
      <w:r w:rsidRPr="00C42B51">
        <w:rPr>
          <w:rFonts w:cs="Arial"/>
          <w:b/>
        </w:rPr>
        <w:fldChar w:fldCharType="begin"/>
      </w:r>
      <w:r w:rsidR="00150531" w:rsidRPr="00C42B51">
        <w:rPr>
          <w:rFonts w:cs="Arial"/>
          <w:b/>
        </w:rPr>
        <w:instrText xml:space="preserve"> DATE  \@ "yyyy"  \* MERGEFORMAT </w:instrText>
      </w:r>
      <w:r w:rsidRPr="00C42B51">
        <w:rPr>
          <w:rFonts w:cs="Arial"/>
          <w:b/>
        </w:rPr>
        <w:fldChar w:fldCharType="separate"/>
      </w:r>
      <w:r w:rsidR="00E61832">
        <w:rPr>
          <w:rFonts w:cs="Arial"/>
          <w:b/>
          <w:noProof/>
        </w:rPr>
        <w:t>2019</w:t>
      </w:r>
      <w:r w:rsidRPr="00C42B51">
        <w:rPr>
          <w:rFonts w:cs="Arial"/>
          <w:b/>
        </w:rPr>
        <w:fldChar w:fldCharType="end"/>
      </w:r>
      <w:r w:rsidR="00150531" w:rsidRPr="00937528">
        <w:rPr>
          <w:rFonts w:cs="Arial"/>
        </w:rPr>
        <w:br/>
      </w:r>
      <w:bookmarkStart w:id="0" w:name="_GoBack"/>
      <w:bookmarkEnd w:id="0"/>
    </w:p>
    <w:sectPr w:rsidR="00F3527C" w:rsidSect="00937528">
      <w:headerReference w:type="default" r:id="rId8"/>
      <w:footerReference w:type="default" r:id="rId9"/>
      <w:footerReference w:type="first" r:id="rId10"/>
      <w:pgSz w:w="12240" w:h="15840"/>
      <w:pgMar w:top="1800" w:right="1440" w:bottom="1440" w:left="1440" w:header="18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21C" w:rsidRDefault="00DD321C" w:rsidP="00C71E76">
      <w:r>
        <w:separator/>
      </w:r>
    </w:p>
    <w:p w:rsidR="00DD321C" w:rsidRDefault="00DD321C"/>
  </w:endnote>
  <w:endnote w:type="continuationSeparator" w:id="0">
    <w:p w:rsidR="00DD321C" w:rsidRDefault="00DD321C" w:rsidP="00C71E76">
      <w:r>
        <w:continuationSeparator/>
      </w:r>
    </w:p>
    <w:p w:rsidR="00DD321C" w:rsidRDefault="00DD32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9C6" w:rsidRDefault="004C09C6" w:rsidP="004C09C6">
    <w:pPr>
      <w:pStyle w:val="Footer"/>
      <w:rPr>
        <w:i/>
        <w:color w:val="1F497D"/>
        <w:lang w:val="en-US"/>
      </w:rPr>
    </w:pPr>
  </w:p>
  <w:tbl>
    <w:tblPr>
      <w:tblW w:w="0" w:type="auto"/>
      <w:jc w:val="right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6687"/>
      <w:gridCol w:w="2663"/>
    </w:tblGrid>
    <w:tr w:rsidR="004C09C6" w:rsidRPr="007A3618" w:rsidTr="00533496">
      <w:trPr>
        <w:jc w:val="right"/>
      </w:trPr>
      <w:tc>
        <w:tcPr>
          <w:tcW w:w="6858" w:type="dxa"/>
          <w:shd w:val="clear" w:color="auto" w:fill="auto"/>
          <w:vAlign w:val="center"/>
        </w:tcPr>
        <w:p w:rsidR="004C09C6" w:rsidRPr="007A3618" w:rsidRDefault="004C09C6" w:rsidP="00CB279B">
          <w:pPr>
            <w:pStyle w:val="Footer"/>
            <w:jc w:val="center"/>
            <w:rPr>
              <w:i/>
              <w:color w:val="1F497D"/>
            </w:rPr>
          </w:pPr>
          <w:r w:rsidRPr="007A3618">
            <w:rPr>
              <w:i/>
              <w:color w:val="1F497D"/>
            </w:rPr>
            <w:t>The contents of this proposal are Proprietary and Confidential. We retain the right to change any aspect of this proposal without prior notice.</w:t>
          </w:r>
        </w:p>
        <w:p w:rsidR="004C09C6" w:rsidRPr="007A3618" w:rsidRDefault="004C09C6" w:rsidP="00CB279B">
          <w:pPr>
            <w:pStyle w:val="Footer"/>
            <w:jc w:val="center"/>
            <w:rPr>
              <w:i/>
              <w:color w:val="1F497D"/>
            </w:rPr>
          </w:pPr>
        </w:p>
      </w:tc>
      <w:tc>
        <w:tcPr>
          <w:tcW w:w="2718" w:type="dxa"/>
          <w:shd w:val="clear" w:color="auto" w:fill="auto"/>
          <w:vAlign w:val="center"/>
        </w:tcPr>
        <w:p w:rsidR="004C09C6" w:rsidRPr="007A3618" w:rsidRDefault="004C09C6" w:rsidP="00CB279B">
          <w:pPr>
            <w:pStyle w:val="Footer"/>
            <w:jc w:val="center"/>
            <w:rPr>
              <w:i/>
              <w:color w:val="1F497D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400D1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| </w:t>
          </w:r>
          <w:r w:rsidRPr="007A3618">
            <w:rPr>
              <w:color w:val="808080"/>
              <w:spacing w:val="60"/>
            </w:rPr>
            <w:t>Page</w:t>
          </w:r>
        </w:p>
      </w:tc>
    </w:tr>
  </w:tbl>
  <w:p w:rsidR="004C09C6" w:rsidRPr="006C6CED" w:rsidRDefault="004C09C6" w:rsidP="004C09C6">
    <w:pPr>
      <w:pStyle w:val="Footer"/>
      <w:rPr>
        <w:i/>
        <w:color w:val="1F497D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F65" w:rsidRDefault="00C83F65" w:rsidP="0044091F">
    <w:pPr>
      <w:jc w:val="center"/>
    </w:pPr>
    <w:r>
      <w:rPr>
        <w:i/>
      </w:rPr>
      <w:t xml:space="preserve">The contents of this proposal are </w:t>
    </w:r>
    <w:r>
      <w:t xml:space="preserve">Proprietary and Confidential </w:t>
    </w:r>
    <w:r>
      <w:rPr>
        <w:i/>
      </w:rPr>
      <w:t>to Pegasystems and Client.  We retain the right to change any aspect of this proposal without prior notice.</w:t>
    </w:r>
    <w:r>
      <w:t xml:space="preserve"> </w:t>
    </w:r>
  </w:p>
  <w:p w:rsidR="00C83F65" w:rsidRDefault="00C83F65" w:rsidP="0044091F">
    <w:pPr>
      <w:pStyle w:val="Footer"/>
      <w:jc w:val="right"/>
    </w:pPr>
    <w:r>
      <w:t xml:space="preserve">Page </w:t>
    </w:r>
    <w:r w:rsidR="003C14C5">
      <w:fldChar w:fldCharType="begin"/>
    </w:r>
    <w:r>
      <w:instrText xml:space="preserve"> PAGE </w:instrText>
    </w:r>
    <w:r w:rsidR="003C14C5">
      <w:fldChar w:fldCharType="separate"/>
    </w:r>
    <w:r>
      <w:rPr>
        <w:noProof/>
      </w:rPr>
      <w:t>1</w:t>
    </w:r>
    <w:r w:rsidR="003C14C5">
      <w:rPr>
        <w:noProof/>
      </w:rPr>
      <w:fldChar w:fldCharType="end"/>
    </w:r>
    <w:r>
      <w:t xml:space="preserve"> of </w:t>
    </w:r>
    <w:r w:rsidR="003C14C5">
      <w:fldChar w:fldCharType="begin"/>
    </w:r>
    <w:r w:rsidR="00B9234D">
      <w:instrText xml:space="preserve"> NUMPAGES </w:instrText>
    </w:r>
    <w:r w:rsidR="003C14C5">
      <w:fldChar w:fldCharType="separate"/>
    </w:r>
    <w:r w:rsidR="003C76B8">
      <w:rPr>
        <w:noProof/>
      </w:rPr>
      <w:t>1</w:t>
    </w:r>
    <w:r w:rsidR="003C14C5">
      <w:rPr>
        <w:noProof/>
      </w:rPr>
      <w:fldChar w:fldCharType="end"/>
    </w:r>
  </w:p>
  <w:p w:rsidR="00C83F65" w:rsidRDefault="00C83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21C" w:rsidRDefault="00DD321C" w:rsidP="00C71E76">
      <w:r>
        <w:separator/>
      </w:r>
    </w:p>
    <w:p w:rsidR="00DD321C" w:rsidRDefault="00DD321C"/>
  </w:footnote>
  <w:footnote w:type="continuationSeparator" w:id="0">
    <w:p w:rsidR="00DD321C" w:rsidRDefault="00DD321C" w:rsidP="00C71E76">
      <w:r>
        <w:continuationSeparator/>
      </w:r>
    </w:p>
    <w:p w:rsidR="00DD321C" w:rsidRDefault="00DD32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137" w:rsidRDefault="00C72137" w:rsidP="00C72137">
    <w:pPr>
      <w:pStyle w:val="Header"/>
      <w:tabs>
        <w:tab w:val="clear" w:pos="9360"/>
      </w:tabs>
      <w:spacing w:line="276" w:lineRule="auto"/>
      <w:rPr>
        <w:rFonts w:asciiTheme="minorHAnsi" w:hAnsiTheme="minorHAnsi"/>
        <w:color w:val="00A6A7"/>
        <w:sz w:val="16"/>
        <w:szCs w:val="16"/>
        <w:lang w:val="en-US"/>
      </w:rPr>
    </w:pPr>
  </w:p>
  <w:p w:rsidR="00801538" w:rsidRPr="005624E2" w:rsidRDefault="00580412" w:rsidP="00C72137">
    <w:pPr>
      <w:pStyle w:val="Header"/>
      <w:tabs>
        <w:tab w:val="clear" w:pos="9360"/>
      </w:tabs>
      <w:spacing w:line="276" w:lineRule="auto"/>
      <w:rPr>
        <w:rFonts w:asciiTheme="minorHAnsi" w:hAnsiTheme="minorHAnsi"/>
        <w:color w:val="00A6A7"/>
        <w:sz w:val="16"/>
        <w:szCs w:val="16"/>
        <w:lang w:val="en-US"/>
      </w:rPr>
    </w:pPr>
    <w:r w:rsidRPr="005624E2">
      <w:rPr>
        <w:noProof/>
        <w:color w:val="00A6A7"/>
        <w:lang w:val="en-US" w:eastAsia="en-US"/>
      </w:rPr>
      <w:drawing>
        <wp:inline distT="0" distB="0" distL="0" distR="0">
          <wp:extent cx="1307592" cy="301752"/>
          <wp:effectExtent l="0" t="0" r="6985" b="317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ega_logo_email_183x42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592" cy="301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83F65" w:rsidRPr="00C72137" w:rsidRDefault="006E4A7F" w:rsidP="00C72137">
    <w:pPr>
      <w:pStyle w:val="Header"/>
      <w:tabs>
        <w:tab w:val="clear" w:pos="9360"/>
      </w:tabs>
      <w:spacing w:line="276" w:lineRule="auto"/>
      <w:rPr>
        <w:color w:val="00A6A7"/>
        <w:sz w:val="32"/>
        <w:szCs w:val="32"/>
        <w:lang w:val="en-US"/>
      </w:rPr>
    </w:pPr>
    <w:r w:rsidRPr="00C72137">
      <w:rPr>
        <w:rFonts w:ascii="OpenSans-Bold" w:eastAsia="Calibri" w:hAnsi="OpenSans-Bold" w:cs="OpenSans-Bold"/>
        <w:bCs/>
        <w:color w:val="00A6A7"/>
        <w:sz w:val="32"/>
        <w:szCs w:val="32"/>
        <w:lang w:val="en-US"/>
      </w:rPr>
      <w:t xml:space="preserve">Application </w:t>
    </w:r>
    <w:r w:rsidR="00C41CE8" w:rsidRPr="00C72137">
      <w:rPr>
        <w:rFonts w:ascii="OpenSans-Bold" w:eastAsia="Calibri" w:hAnsi="OpenSans-Bold" w:cs="OpenSans-Bold"/>
        <w:bCs/>
        <w:color w:val="00A6A7"/>
        <w:sz w:val="32"/>
        <w:szCs w:val="32"/>
      </w:rPr>
      <w:t>Profile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F35BC"/>
    <w:multiLevelType w:val="multilevel"/>
    <w:tmpl w:val="3A2C3B52"/>
    <w:lvl w:ilvl="0">
      <w:start w:val="1"/>
      <w:numFmt w:val="decimal"/>
      <w:pStyle w:val="SOW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OWHeading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SOW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575A4A"/>
    <w:multiLevelType w:val="hybridMultilevel"/>
    <w:tmpl w:val="0188F910"/>
    <w:lvl w:ilvl="0" w:tplc="7B0E356A">
      <w:start w:val="1"/>
      <w:numFmt w:val="bullet"/>
      <w:pStyle w:val="BulletedItems"/>
      <w:lvlText w:val="}"/>
      <w:lvlJc w:val="left"/>
      <w:pPr>
        <w:ind w:left="720" w:hanging="360"/>
      </w:pPr>
      <w:rPr>
        <w:rFonts w:ascii="Wingdings 3" w:hAnsi="Wingdings 3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9496B"/>
    <w:multiLevelType w:val="multilevel"/>
    <w:tmpl w:val="179627F8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44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Heading8"/>
      <w:suff w:val="space"/>
      <w:lvlText w:val="%8.1.1.1.1.1.1.1"/>
      <w:lvlJc w:val="left"/>
      <w:pPr>
        <w:ind w:left="1440" w:hanging="144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NTC3MDUzsTA1NDNQ0lEKTi0uzszPAykwrAUAuo141SwAAAA="/>
  </w:docVars>
  <w:rsids>
    <w:rsidRoot w:val="007C78BB"/>
    <w:rsid w:val="00000A9F"/>
    <w:rsid w:val="000040F8"/>
    <w:rsid w:val="00031BC5"/>
    <w:rsid w:val="000400D1"/>
    <w:rsid w:val="000400D6"/>
    <w:rsid w:val="00050AF1"/>
    <w:rsid w:val="000525EC"/>
    <w:rsid w:val="00057AFC"/>
    <w:rsid w:val="00073C82"/>
    <w:rsid w:val="00084814"/>
    <w:rsid w:val="000857BC"/>
    <w:rsid w:val="00085893"/>
    <w:rsid w:val="000B1BCA"/>
    <w:rsid w:val="000D27B1"/>
    <w:rsid w:val="000F2093"/>
    <w:rsid w:val="0010084E"/>
    <w:rsid w:val="00100C9D"/>
    <w:rsid w:val="00105E4E"/>
    <w:rsid w:val="00150531"/>
    <w:rsid w:val="00157DEC"/>
    <w:rsid w:val="00164B21"/>
    <w:rsid w:val="001769EE"/>
    <w:rsid w:val="00185462"/>
    <w:rsid w:val="00186DD2"/>
    <w:rsid w:val="0019273F"/>
    <w:rsid w:val="00196C84"/>
    <w:rsid w:val="001C5756"/>
    <w:rsid w:val="001C65D5"/>
    <w:rsid w:val="001D1827"/>
    <w:rsid w:val="001D4AC7"/>
    <w:rsid w:val="001D79B7"/>
    <w:rsid w:val="002602BA"/>
    <w:rsid w:val="00262F1D"/>
    <w:rsid w:val="002974F4"/>
    <w:rsid w:val="002A7DCA"/>
    <w:rsid w:val="002B1AE5"/>
    <w:rsid w:val="002F35C2"/>
    <w:rsid w:val="0030446E"/>
    <w:rsid w:val="00310435"/>
    <w:rsid w:val="00312B66"/>
    <w:rsid w:val="00315B1D"/>
    <w:rsid w:val="00360435"/>
    <w:rsid w:val="00370BB4"/>
    <w:rsid w:val="00373190"/>
    <w:rsid w:val="00375A7F"/>
    <w:rsid w:val="00376099"/>
    <w:rsid w:val="00376C56"/>
    <w:rsid w:val="00385760"/>
    <w:rsid w:val="003867FF"/>
    <w:rsid w:val="00390E41"/>
    <w:rsid w:val="00391B5F"/>
    <w:rsid w:val="003A531E"/>
    <w:rsid w:val="003B0CBD"/>
    <w:rsid w:val="003C11C7"/>
    <w:rsid w:val="003C14C5"/>
    <w:rsid w:val="003C20A4"/>
    <w:rsid w:val="003C6DE9"/>
    <w:rsid w:val="003C76B8"/>
    <w:rsid w:val="003D184A"/>
    <w:rsid w:val="003D3A29"/>
    <w:rsid w:val="003D4B26"/>
    <w:rsid w:val="003E6D09"/>
    <w:rsid w:val="003F1405"/>
    <w:rsid w:val="003F1606"/>
    <w:rsid w:val="003F1FC2"/>
    <w:rsid w:val="003F3117"/>
    <w:rsid w:val="004001E9"/>
    <w:rsid w:val="00407B1E"/>
    <w:rsid w:val="004174E1"/>
    <w:rsid w:val="004272D4"/>
    <w:rsid w:val="00427D9F"/>
    <w:rsid w:val="0044091F"/>
    <w:rsid w:val="004442FB"/>
    <w:rsid w:val="00450128"/>
    <w:rsid w:val="004512BA"/>
    <w:rsid w:val="00454B89"/>
    <w:rsid w:val="00456697"/>
    <w:rsid w:val="0045793B"/>
    <w:rsid w:val="00462F2D"/>
    <w:rsid w:val="00464F3B"/>
    <w:rsid w:val="0046746F"/>
    <w:rsid w:val="0049582B"/>
    <w:rsid w:val="004B6063"/>
    <w:rsid w:val="004B77D5"/>
    <w:rsid w:val="004C09C6"/>
    <w:rsid w:val="004C310D"/>
    <w:rsid w:val="004C3121"/>
    <w:rsid w:val="004C3A90"/>
    <w:rsid w:val="004E4199"/>
    <w:rsid w:val="004E5D6D"/>
    <w:rsid w:val="004E6B72"/>
    <w:rsid w:val="004F63D5"/>
    <w:rsid w:val="004F7D06"/>
    <w:rsid w:val="005137AE"/>
    <w:rsid w:val="00525971"/>
    <w:rsid w:val="00530D3F"/>
    <w:rsid w:val="00533496"/>
    <w:rsid w:val="005336B9"/>
    <w:rsid w:val="00535778"/>
    <w:rsid w:val="00540725"/>
    <w:rsid w:val="005416E9"/>
    <w:rsid w:val="0054649B"/>
    <w:rsid w:val="00554F21"/>
    <w:rsid w:val="005624E2"/>
    <w:rsid w:val="00566006"/>
    <w:rsid w:val="0056670D"/>
    <w:rsid w:val="00566ACA"/>
    <w:rsid w:val="005743E5"/>
    <w:rsid w:val="00576A5C"/>
    <w:rsid w:val="00580412"/>
    <w:rsid w:val="005824D5"/>
    <w:rsid w:val="00583E02"/>
    <w:rsid w:val="005A5B77"/>
    <w:rsid w:val="005A601D"/>
    <w:rsid w:val="005A6165"/>
    <w:rsid w:val="005A7B33"/>
    <w:rsid w:val="005B40A6"/>
    <w:rsid w:val="005B518A"/>
    <w:rsid w:val="005B6C98"/>
    <w:rsid w:val="005C7C0D"/>
    <w:rsid w:val="005E4CC4"/>
    <w:rsid w:val="005E7F04"/>
    <w:rsid w:val="005F14FC"/>
    <w:rsid w:val="005F2FBA"/>
    <w:rsid w:val="00602B0D"/>
    <w:rsid w:val="00616D69"/>
    <w:rsid w:val="00617879"/>
    <w:rsid w:val="00621DE2"/>
    <w:rsid w:val="00623F13"/>
    <w:rsid w:val="0062463F"/>
    <w:rsid w:val="006267F8"/>
    <w:rsid w:val="00634955"/>
    <w:rsid w:val="00643459"/>
    <w:rsid w:val="00652CE1"/>
    <w:rsid w:val="00676BFD"/>
    <w:rsid w:val="00685326"/>
    <w:rsid w:val="006B1FD4"/>
    <w:rsid w:val="006B52CA"/>
    <w:rsid w:val="006B5C0C"/>
    <w:rsid w:val="006C5F88"/>
    <w:rsid w:val="006E1099"/>
    <w:rsid w:val="006E4A7F"/>
    <w:rsid w:val="006F7CBD"/>
    <w:rsid w:val="00703BBA"/>
    <w:rsid w:val="00707966"/>
    <w:rsid w:val="00720A02"/>
    <w:rsid w:val="00724516"/>
    <w:rsid w:val="007366E4"/>
    <w:rsid w:val="00742AFB"/>
    <w:rsid w:val="007462A2"/>
    <w:rsid w:val="007554F5"/>
    <w:rsid w:val="00755FA2"/>
    <w:rsid w:val="00764F07"/>
    <w:rsid w:val="00766434"/>
    <w:rsid w:val="007761BD"/>
    <w:rsid w:val="0079414A"/>
    <w:rsid w:val="007974B3"/>
    <w:rsid w:val="007A69E4"/>
    <w:rsid w:val="007B3152"/>
    <w:rsid w:val="007C0DE8"/>
    <w:rsid w:val="007C78BB"/>
    <w:rsid w:val="007D0F48"/>
    <w:rsid w:val="007E2F9F"/>
    <w:rsid w:val="007E454F"/>
    <w:rsid w:val="007E60ED"/>
    <w:rsid w:val="007F1326"/>
    <w:rsid w:val="00801538"/>
    <w:rsid w:val="0083750A"/>
    <w:rsid w:val="00844BA4"/>
    <w:rsid w:val="008456C6"/>
    <w:rsid w:val="00851A31"/>
    <w:rsid w:val="00857F3B"/>
    <w:rsid w:val="00872F57"/>
    <w:rsid w:val="008A0F2C"/>
    <w:rsid w:val="008C31CE"/>
    <w:rsid w:val="008D0BA4"/>
    <w:rsid w:val="008D3EEB"/>
    <w:rsid w:val="008E0F51"/>
    <w:rsid w:val="008F00D7"/>
    <w:rsid w:val="009222B3"/>
    <w:rsid w:val="00926E40"/>
    <w:rsid w:val="00937528"/>
    <w:rsid w:val="0095073B"/>
    <w:rsid w:val="0095154D"/>
    <w:rsid w:val="00955369"/>
    <w:rsid w:val="00963B2F"/>
    <w:rsid w:val="0096569D"/>
    <w:rsid w:val="009A2987"/>
    <w:rsid w:val="009B7993"/>
    <w:rsid w:val="009D6095"/>
    <w:rsid w:val="009E2A3C"/>
    <w:rsid w:val="009F1585"/>
    <w:rsid w:val="009F4556"/>
    <w:rsid w:val="009F4D31"/>
    <w:rsid w:val="009F6867"/>
    <w:rsid w:val="00A05DFD"/>
    <w:rsid w:val="00A13534"/>
    <w:rsid w:val="00A13DA7"/>
    <w:rsid w:val="00A27FCC"/>
    <w:rsid w:val="00A4279D"/>
    <w:rsid w:val="00A451A7"/>
    <w:rsid w:val="00A57752"/>
    <w:rsid w:val="00A73741"/>
    <w:rsid w:val="00A76FB5"/>
    <w:rsid w:val="00A825AD"/>
    <w:rsid w:val="00A84C26"/>
    <w:rsid w:val="00A873A4"/>
    <w:rsid w:val="00A903FA"/>
    <w:rsid w:val="00A90629"/>
    <w:rsid w:val="00AA622F"/>
    <w:rsid w:val="00AB347E"/>
    <w:rsid w:val="00AC5F81"/>
    <w:rsid w:val="00AE3901"/>
    <w:rsid w:val="00B07FA1"/>
    <w:rsid w:val="00B12394"/>
    <w:rsid w:val="00B17740"/>
    <w:rsid w:val="00B20D56"/>
    <w:rsid w:val="00B32D9F"/>
    <w:rsid w:val="00B35F99"/>
    <w:rsid w:val="00B41EB0"/>
    <w:rsid w:val="00B44C05"/>
    <w:rsid w:val="00B54437"/>
    <w:rsid w:val="00B66C90"/>
    <w:rsid w:val="00B700B1"/>
    <w:rsid w:val="00B72F75"/>
    <w:rsid w:val="00B83A3F"/>
    <w:rsid w:val="00B86FA6"/>
    <w:rsid w:val="00B9234D"/>
    <w:rsid w:val="00B94707"/>
    <w:rsid w:val="00BC7453"/>
    <w:rsid w:val="00BD3886"/>
    <w:rsid w:val="00BE0615"/>
    <w:rsid w:val="00BF1FB8"/>
    <w:rsid w:val="00C00356"/>
    <w:rsid w:val="00C35553"/>
    <w:rsid w:val="00C41CE8"/>
    <w:rsid w:val="00C42B51"/>
    <w:rsid w:val="00C57E05"/>
    <w:rsid w:val="00C703C0"/>
    <w:rsid w:val="00C717D3"/>
    <w:rsid w:val="00C71E76"/>
    <w:rsid w:val="00C72137"/>
    <w:rsid w:val="00C76660"/>
    <w:rsid w:val="00C77946"/>
    <w:rsid w:val="00C8316B"/>
    <w:rsid w:val="00C83F65"/>
    <w:rsid w:val="00C908AF"/>
    <w:rsid w:val="00C91574"/>
    <w:rsid w:val="00CA1AE6"/>
    <w:rsid w:val="00CA66F4"/>
    <w:rsid w:val="00CB279B"/>
    <w:rsid w:val="00CB59FE"/>
    <w:rsid w:val="00CE0572"/>
    <w:rsid w:val="00CE511C"/>
    <w:rsid w:val="00CE7BE1"/>
    <w:rsid w:val="00CF5637"/>
    <w:rsid w:val="00D031A1"/>
    <w:rsid w:val="00D11355"/>
    <w:rsid w:val="00D23714"/>
    <w:rsid w:val="00D253CE"/>
    <w:rsid w:val="00D34AB9"/>
    <w:rsid w:val="00D51247"/>
    <w:rsid w:val="00D93D80"/>
    <w:rsid w:val="00DA0C83"/>
    <w:rsid w:val="00DA3FD6"/>
    <w:rsid w:val="00DC1751"/>
    <w:rsid w:val="00DC2749"/>
    <w:rsid w:val="00DD321C"/>
    <w:rsid w:val="00DE0710"/>
    <w:rsid w:val="00DE2299"/>
    <w:rsid w:val="00DF3823"/>
    <w:rsid w:val="00DF5CB0"/>
    <w:rsid w:val="00DF7407"/>
    <w:rsid w:val="00E07D76"/>
    <w:rsid w:val="00E11384"/>
    <w:rsid w:val="00E20B6E"/>
    <w:rsid w:val="00E24F36"/>
    <w:rsid w:val="00E54738"/>
    <w:rsid w:val="00E61832"/>
    <w:rsid w:val="00EA2794"/>
    <w:rsid w:val="00EC3B41"/>
    <w:rsid w:val="00ED0D27"/>
    <w:rsid w:val="00ED17D7"/>
    <w:rsid w:val="00ED4B93"/>
    <w:rsid w:val="00EE4F10"/>
    <w:rsid w:val="00F205CF"/>
    <w:rsid w:val="00F24340"/>
    <w:rsid w:val="00F276DF"/>
    <w:rsid w:val="00F31ADB"/>
    <w:rsid w:val="00F3527C"/>
    <w:rsid w:val="00F42FBE"/>
    <w:rsid w:val="00F437D4"/>
    <w:rsid w:val="00F461D3"/>
    <w:rsid w:val="00F54EB8"/>
    <w:rsid w:val="00F63C6A"/>
    <w:rsid w:val="00F73C0C"/>
    <w:rsid w:val="00F76885"/>
    <w:rsid w:val="00F76DC2"/>
    <w:rsid w:val="00F83635"/>
    <w:rsid w:val="00F907AA"/>
    <w:rsid w:val="00F91FA8"/>
    <w:rsid w:val="00F943E3"/>
    <w:rsid w:val="00FC2A6F"/>
    <w:rsid w:val="00FE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61FC4"/>
  <w15:docId w15:val="{136D8226-F734-449C-8799-D426DA80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iPriority="0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751"/>
    <w:rPr>
      <w:rFonts w:ascii="Arial" w:eastAsia="Times New Roman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946"/>
    <w:pPr>
      <w:keepNext/>
      <w:numPr>
        <w:numId w:val="1"/>
      </w:numPr>
      <w:spacing w:before="240" w:after="60"/>
      <w:outlineLvl w:val="0"/>
    </w:pPr>
    <w:rPr>
      <w:rFonts w:ascii="Open Sans" w:hAnsi="Open Sans"/>
      <w:b/>
      <w:bCs/>
      <w:color w:val="1F2555"/>
      <w:kern w:val="32"/>
      <w:sz w:val="40"/>
      <w:szCs w:val="32"/>
      <w:lang w:val="x-none" w:eastAsia="x-none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5624E2"/>
    <w:pPr>
      <w:numPr>
        <w:ilvl w:val="1"/>
      </w:numPr>
      <w:tabs>
        <w:tab w:val="left" w:pos="720"/>
      </w:tabs>
      <w:outlineLvl w:val="1"/>
    </w:pPr>
    <w:rPr>
      <w:bCs w:val="0"/>
      <w:iCs/>
      <w:sz w:val="36"/>
      <w:szCs w:val="28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77946"/>
    <w:pPr>
      <w:numPr>
        <w:ilvl w:val="2"/>
      </w:numPr>
      <w:tabs>
        <w:tab w:val="left" w:pos="1008"/>
        <w:tab w:val="left" w:pos="1296"/>
      </w:tabs>
      <w:ind w:left="720"/>
      <w:outlineLvl w:val="2"/>
    </w:pPr>
    <w:rPr>
      <w:b w:val="0"/>
      <w:bCs/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C77946"/>
    <w:pPr>
      <w:numPr>
        <w:ilvl w:val="3"/>
      </w:numPr>
      <w:tabs>
        <w:tab w:val="clear" w:pos="1008"/>
        <w:tab w:val="left" w:pos="1800"/>
      </w:tabs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link w:val="Heading5Char"/>
    <w:qFormat/>
    <w:rsid w:val="00C77946"/>
    <w:pPr>
      <w:numPr>
        <w:ilvl w:val="4"/>
      </w:numPr>
      <w:tabs>
        <w:tab w:val="clear" w:pos="1296"/>
        <w:tab w:val="clear" w:pos="1800"/>
        <w:tab w:val="left" w:pos="1440"/>
        <w:tab w:val="left" w:pos="2304"/>
      </w:tabs>
      <w:outlineLvl w:val="4"/>
    </w:pPr>
    <w:rPr>
      <w:bCs/>
      <w:iCs w:val="0"/>
      <w:color w:val="auto"/>
      <w:sz w:val="28"/>
      <w:szCs w:val="26"/>
    </w:rPr>
  </w:style>
  <w:style w:type="paragraph" w:styleId="Heading6">
    <w:name w:val="heading 6"/>
    <w:basedOn w:val="Heading5"/>
    <w:next w:val="Normal"/>
    <w:link w:val="Heading6Char"/>
    <w:rsid w:val="007C78BB"/>
    <w:pPr>
      <w:numPr>
        <w:ilvl w:val="5"/>
      </w:numPr>
      <w:tabs>
        <w:tab w:val="clear" w:pos="1440"/>
        <w:tab w:val="left" w:pos="1512"/>
      </w:tabs>
      <w:outlineLvl w:val="5"/>
    </w:pPr>
    <w:rPr>
      <w:bCs w:val="0"/>
      <w:sz w:val="24"/>
      <w:szCs w:val="20"/>
    </w:rPr>
  </w:style>
  <w:style w:type="paragraph" w:styleId="Heading7">
    <w:name w:val="heading 7"/>
    <w:basedOn w:val="Heading6"/>
    <w:next w:val="Normal"/>
    <w:link w:val="Heading7Char"/>
    <w:qFormat/>
    <w:rsid w:val="00C77946"/>
    <w:pPr>
      <w:numPr>
        <w:ilvl w:val="6"/>
      </w:numPr>
      <w:tabs>
        <w:tab w:val="clear" w:pos="1512"/>
        <w:tab w:val="left" w:pos="1656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77946"/>
    <w:pPr>
      <w:numPr>
        <w:ilvl w:val="7"/>
      </w:numPr>
      <w:tabs>
        <w:tab w:val="clear" w:pos="720"/>
        <w:tab w:val="clear" w:pos="1656"/>
        <w:tab w:val="left" w:pos="1800"/>
      </w:tabs>
      <w:outlineLvl w:val="7"/>
    </w:pPr>
    <w:rPr>
      <w:iCs/>
      <w:sz w:val="20"/>
    </w:rPr>
  </w:style>
  <w:style w:type="paragraph" w:styleId="Heading9">
    <w:name w:val="heading 9"/>
    <w:basedOn w:val="Heading8"/>
    <w:next w:val="Normal"/>
    <w:link w:val="Heading9Char"/>
    <w:qFormat/>
    <w:rsid w:val="00C77946"/>
    <w:pPr>
      <w:numPr>
        <w:ilvl w:val="8"/>
      </w:numPr>
      <w:tabs>
        <w:tab w:val="clear" w:pos="1800"/>
        <w:tab w:val="left" w:pos="194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77946"/>
    <w:rPr>
      <w:rFonts w:ascii="Open Sans" w:eastAsia="Times New Roman" w:hAnsi="Open Sans"/>
      <w:b/>
      <w:bCs/>
      <w:color w:val="1F2555"/>
      <w:kern w:val="32"/>
      <w:sz w:val="40"/>
      <w:szCs w:val="32"/>
      <w:lang w:val="x-none" w:eastAsia="x-none"/>
    </w:rPr>
  </w:style>
  <w:style w:type="character" w:customStyle="1" w:styleId="Heading2Char">
    <w:name w:val="Heading 2 Char"/>
    <w:link w:val="Heading2"/>
    <w:uiPriority w:val="9"/>
    <w:rsid w:val="005624E2"/>
    <w:rPr>
      <w:rFonts w:ascii="Open Sans" w:eastAsia="Times New Roman" w:hAnsi="Open Sans"/>
      <w:b/>
      <w:iCs/>
      <w:color w:val="1F2555"/>
      <w:kern w:val="32"/>
      <w:sz w:val="36"/>
      <w:szCs w:val="28"/>
      <w:lang w:val="x-none" w:eastAsia="x-none"/>
    </w:rPr>
  </w:style>
  <w:style w:type="character" w:customStyle="1" w:styleId="Heading3Char">
    <w:name w:val="Heading 3 Char"/>
    <w:link w:val="Heading3"/>
    <w:uiPriority w:val="9"/>
    <w:rsid w:val="00C77946"/>
    <w:rPr>
      <w:rFonts w:ascii="Open Sans" w:eastAsia="Times New Roman" w:hAnsi="Open Sans"/>
      <w:bCs/>
      <w:iCs/>
      <w:color w:val="1F2555"/>
      <w:kern w:val="32"/>
      <w:sz w:val="32"/>
      <w:szCs w:val="26"/>
      <w:lang w:val="x-none" w:eastAsia="x-none"/>
    </w:rPr>
  </w:style>
  <w:style w:type="character" w:customStyle="1" w:styleId="Heading4Char">
    <w:name w:val="Heading 4 Char"/>
    <w:link w:val="Heading4"/>
    <w:rsid w:val="00C77946"/>
    <w:rPr>
      <w:rFonts w:ascii="Open Sans" w:eastAsia="Times New Roman" w:hAnsi="Open Sans"/>
      <w:iCs/>
      <w:color w:val="1F2555"/>
      <w:kern w:val="32"/>
      <w:sz w:val="32"/>
      <w:szCs w:val="28"/>
      <w:lang w:val="x-none" w:eastAsia="x-none"/>
    </w:rPr>
  </w:style>
  <w:style w:type="character" w:customStyle="1" w:styleId="Heading5Char">
    <w:name w:val="Heading 5 Char"/>
    <w:link w:val="Heading5"/>
    <w:rsid w:val="00C77946"/>
    <w:rPr>
      <w:rFonts w:ascii="Open Sans" w:eastAsia="Times New Roman" w:hAnsi="Open Sans"/>
      <w:bCs/>
      <w:kern w:val="32"/>
      <w:sz w:val="28"/>
      <w:szCs w:val="26"/>
      <w:lang w:val="x-none" w:eastAsia="x-none"/>
    </w:rPr>
  </w:style>
  <w:style w:type="character" w:customStyle="1" w:styleId="Heading6Char">
    <w:name w:val="Heading 6 Char"/>
    <w:link w:val="Heading6"/>
    <w:rsid w:val="007C78BB"/>
    <w:rPr>
      <w:rFonts w:ascii="Open Sans" w:eastAsia="Times New Roman" w:hAnsi="Open Sans"/>
      <w:kern w:val="32"/>
      <w:sz w:val="24"/>
      <w:lang w:val="x-none" w:eastAsia="x-none"/>
    </w:rPr>
  </w:style>
  <w:style w:type="character" w:customStyle="1" w:styleId="Heading7Char">
    <w:name w:val="Heading 7 Char"/>
    <w:link w:val="Heading7"/>
    <w:rsid w:val="00C77946"/>
    <w:rPr>
      <w:rFonts w:ascii="Open Sans" w:eastAsia="Times New Roman" w:hAnsi="Open Sans"/>
      <w:kern w:val="32"/>
      <w:sz w:val="24"/>
      <w:lang w:val="x-none" w:eastAsia="x-none"/>
    </w:rPr>
  </w:style>
  <w:style w:type="character" w:customStyle="1" w:styleId="Heading8Char">
    <w:name w:val="Heading 8 Char"/>
    <w:link w:val="Heading8"/>
    <w:rsid w:val="00C77946"/>
    <w:rPr>
      <w:rFonts w:ascii="Open Sans" w:eastAsia="Times New Roman" w:hAnsi="Open Sans"/>
      <w:iCs/>
      <w:kern w:val="32"/>
      <w:lang w:val="x-none" w:eastAsia="x-none"/>
    </w:rPr>
  </w:style>
  <w:style w:type="character" w:customStyle="1" w:styleId="Heading9Char">
    <w:name w:val="Heading 9 Char"/>
    <w:link w:val="Heading9"/>
    <w:rsid w:val="00C77946"/>
    <w:rPr>
      <w:rFonts w:ascii="Open Sans" w:eastAsia="Times New Roman" w:hAnsi="Open Sans"/>
      <w:iCs/>
      <w:kern w:val="32"/>
      <w:lang w:val="x-none" w:eastAsia="x-none"/>
    </w:rPr>
  </w:style>
  <w:style w:type="paragraph" w:styleId="Footer">
    <w:name w:val="footer"/>
    <w:basedOn w:val="Normal"/>
    <w:link w:val="FooterChar"/>
    <w:rsid w:val="007C78BB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C78BB"/>
    <w:rPr>
      <w:rFonts w:ascii="Arial" w:eastAsia="Times New Roman" w:hAnsi="Arial" w:cs="Times New Roman"/>
      <w:sz w:val="20"/>
      <w:szCs w:val="24"/>
    </w:rPr>
  </w:style>
  <w:style w:type="paragraph" w:styleId="Title">
    <w:name w:val="Title"/>
    <w:basedOn w:val="Normal"/>
    <w:link w:val="TitleChar"/>
    <w:qFormat/>
    <w:rsid w:val="007C78BB"/>
    <w:pPr>
      <w:jc w:val="center"/>
    </w:pPr>
    <w:rPr>
      <w:rFonts w:eastAsia="Arial Unicode MS"/>
      <w:b/>
      <w:bCs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7C78BB"/>
    <w:rPr>
      <w:rFonts w:ascii="Arial" w:eastAsia="Arial Unicode MS" w:hAnsi="Arial" w:cs="Arial"/>
      <w:b/>
      <w:bCs/>
      <w:sz w:val="28"/>
      <w:szCs w:val="20"/>
    </w:rPr>
  </w:style>
  <w:style w:type="character" w:styleId="Hyperlink">
    <w:name w:val="Hyperlink"/>
    <w:uiPriority w:val="99"/>
    <w:rsid w:val="007C78BB"/>
    <w:rPr>
      <w:color w:val="0000FF"/>
      <w:u w:val="none"/>
    </w:rPr>
  </w:style>
  <w:style w:type="paragraph" w:styleId="TOC1">
    <w:name w:val="toc 1"/>
    <w:next w:val="Normal"/>
    <w:uiPriority w:val="39"/>
    <w:rsid w:val="007C78BB"/>
    <w:pPr>
      <w:tabs>
        <w:tab w:val="left" w:pos="1080"/>
        <w:tab w:val="right" w:leader="dot" w:pos="8630"/>
      </w:tabs>
      <w:ind w:left="576"/>
    </w:pPr>
    <w:rPr>
      <w:rFonts w:ascii="Arial Narrow" w:eastAsia="Times New Roman" w:hAnsi="Arial Narrow"/>
      <w:b/>
      <w:color w:val="333399"/>
      <w:sz w:val="22"/>
      <w:szCs w:val="22"/>
    </w:rPr>
  </w:style>
  <w:style w:type="paragraph" w:customStyle="1" w:styleId="CopyrightDate">
    <w:name w:val="Copyright Date"/>
    <w:basedOn w:val="Normal"/>
    <w:rsid w:val="007C78BB"/>
    <w:pPr>
      <w:keepNext/>
      <w:pageBreakBefore/>
      <w:tabs>
        <w:tab w:val="left" w:pos="3600"/>
        <w:tab w:val="left" w:pos="4320"/>
        <w:tab w:val="left" w:pos="5760"/>
      </w:tabs>
      <w:spacing w:before="240" w:after="20"/>
      <w:ind w:right="547"/>
      <w:jc w:val="center"/>
    </w:pPr>
    <w:rPr>
      <w:rFonts w:ascii="NewCenturySchlbk" w:hAnsi="NewCenturySchlbk"/>
      <w:b/>
      <w:bCs/>
      <w:szCs w:val="20"/>
    </w:rPr>
  </w:style>
  <w:style w:type="paragraph" w:customStyle="1" w:styleId="COPYRIGHT">
    <w:name w:val="COPYRIGHT"/>
    <w:basedOn w:val="Normal"/>
    <w:rsid w:val="007C78BB"/>
    <w:pPr>
      <w:tabs>
        <w:tab w:val="left" w:pos="3600"/>
        <w:tab w:val="left" w:pos="4320"/>
        <w:tab w:val="left" w:pos="5760"/>
      </w:tabs>
      <w:spacing w:before="240" w:line="280" w:lineRule="exact"/>
    </w:pPr>
    <w:rPr>
      <w:rFonts w:cs="Arial"/>
      <w:szCs w:val="20"/>
    </w:rPr>
  </w:style>
  <w:style w:type="paragraph" w:customStyle="1" w:styleId="ContentsTitle">
    <w:name w:val="Contents Title"/>
    <w:next w:val="Normal"/>
    <w:rsid w:val="007C78BB"/>
    <w:rPr>
      <w:rFonts w:ascii="Arial Narrow" w:eastAsia="Times New Roman" w:hAnsi="Arial Narrow"/>
      <w:b/>
      <w:bCs/>
      <w:noProof/>
      <w:color w:val="000080"/>
      <w:sz w:val="40"/>
    </w:rPr>
  </w:style>
  <w:style w:type="paragraph" w:customStyle="1" w:styleId="AllRightsReserved">
    <w:name w:val="All Rights Reserved"/>
    <w:basedOn w:val="Normal"/>
    <w:rsid w:val="007C78BB"/>
    <w:pPr>
      <w:spacing w:line="280" w:lineRule="exact"/>
      <w:jc w:val="center"/>
    </w:pPr>
    <w:rPr>
      <w:szCs w:val="20"/>
    </w:rPr>
  </w:style>
  <w:style w:type="paragraph" w:customStyle="1" w:styleId="CopyrightDocInfoBottom">
    <w:name w:val="Copyright Doc Info Bottom"/>
    <w:basedOn w:val="Normal"/>
    <w:semiHidden/>
    <w:rsid w:val="007C78BB"/>
    <w:rPr>
      <w:szCs w:val="20"/>
    </w:rPr>
  </w:style>
  <w:style w:type="paragraph" w:styleId="BodyText">
    <w:name w:val="Body Text"/>
    <w:basedOn w:val="Normal"/>
    <w:link w:val="BodyTextChar"/>
    <w:unhideWhenUsed/>
    <w:rsid w:val="007C78BB"/>
    <w:pPr>
      <w:spacing w:after="120"/>
    </w:pPr>
    <w:rPr>
      <w:rFonts w:ascii="Trebuchet MS" w:hAnsi="Trebuchet MS"/>
      <w:lang w:val="x-none" w:eastAsia="x-none"/>
    </w:rPr>
  </w:style>
  <w:style w:type="character" w:customStyle="1" w:styleId="BodyTextChar">
    <w:name w:val="Body Text Char"/>
    <w:link w:val="BodyText"/>
    <w:rsid w:val="007C78BB"/>
    <w:rPr>
      <w:rFonts w:ascii="Trebuchet MS" w:eastAsia="Times New Roman" w:hAnsi="Trebuchet MS" w:cs="Times New Roman"/>
      <w:sz w:val="20"/>
      <w:szCs w:val="24"/>
    </w:rPr>
  </w:style>
  <w:style w:type="paragraph" w:styleId="BodyText3">
    <w:name w:val="Body Text 3"/>
    <w:basedOn w:val="BodyText"/>
    <w:link w:val="BodyText3Char"/>
    <w:unhideWhenUsed/>
    <w:rsid w:val="007C78BB"/>
    <w:pPr>
      <w:spacing w:before="40" w:after="0"/>
    </w:pPr>
  </w:style>
  <w:style w:type="character" w:customStyle="1" w:styleId="BodyText3Char">
    <w:name w:val="Body Text 3 Char"/>
    <w:link w:val="BodyText3"/>
    <w:rsid w:val="007C78BB"/>
    <w:rPr>
      <w:rFonts w:ascii="Trebuchet MS" w:eastAsia="Times New Roman" w:hAnsi="Trebuchet MS" w:cs="Times New Roman"/>
      <w:sz w:val="20"/>
      <w:szCs w:val="24"/>
    </w:rPr>
  </w:style>
  <w:style w:type="paragraph" w:customStyle="1" w:styleId="Companyname">
    <w:name w:val="Company name"/>
    <w:basedOn w:val="Normal"/>
    <w:next w:val="Normal"/>
    <w:rsid w:val="007C78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60" w:after="120" w:line="360" w:lineRule="exact"/>
    </w:pPr>
    <w:rPr>
      <w:rFonts w:ascii="Trebuchet MS" w:hAnsi="Trebuchet MS" w:cs="Courier New"/>
      <w:b/>
      <w:color w:val="333333"/>
    </w:rPr>
  </w:style>
  <w:style w:type="paragraph" w:styleId="NormalWeb">
    <w:name w:val="Normal (Web)"/>
    <w:basedOn w:val="Normal"/>
    <w:uiPriority w:val="99"/>
    <w:unhideWhenUsed/>
    <w:rsid w:val="003867FF"/>
    <w:pPr>
      <w:spacing w:before="100" w:beforeAutospacing="1" w:after="100" w:afterAutospacing="1"/>
    </w:pPr>
    <w:rPr>
      <w:rFonts w:cs="Arial"/>
      <w:color w:val="000000"/>
      <w:szCs w:val="20"/>
    </w:rPr>
  </w:style>
  <w:style w:type="character" w:styleId="Strong">
    <w:name w:val="Strong"/>
    <w:uiPriority w:val="22"/>
    <w:qFormat/>
    <w:rsid w:val="007C78BB"/>
    <w:rPr>
      <w:b/>
      <w:bCs/>
    </w:rPr>
  </w:style>
  <w:style w:type="paragraph" w:styleId="ListParagraph">
    <w:name w:val="List Paragraph"/>
    <w:basedOn w:val="Normal"/>
    <w:uiPriority w:val="34"/>
    <w:qFormat/>
    <w:rsid w:val="007C78BB"/>
    <w:pPr>
      <w:ind w:left="720"/>
      <w:contextualSpacing/>
    </w:pPr>
    <w:rPr>
      <w:sz w:val="24"/>
    </w:rPr>
  </w:style>
  <w:style w:type="character" w:styleId="Emphasis">
    <w:name w:val="Emphasis"/>
    <w:qFormat/>
    <w:rsid w:val="00851A31"/>
    <w:rPr>
      <w:rFonts w:ascii="Arial" w:hAnsi="Arial"/>
      <w:i/>
      <w:iCs/>
      <w:sz w:val="20"/>
    </w:rPr>
  </w:style>
  <w:style w:type="paragraph" w:styleId="BalloonText">
    <w:name w:val="Balloon Text"/>
    <w:basedOn w:val="Normal"/>
    <w:link w:val="BalloonTextChar"/>
    <w:unhideWhenUsed/>
    <w:rsid w:val="007C78B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C78B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955369"/>
    <w:pPr>
      <w:tabs>
        <w:tab w:val="center" w:pos="4680"/>
        <w:tab w:val="right" w:pos="9360"/>
      </w:tabs>
      <w:jc w:val="center"/>
    </w:pPr>
    <w:rPr>
      <w:rFonts w:ascii="Times New Roman" w:hAnsi="Times New Roman"/>
      <w:b/>
      <w:color w:val="00AEEF"/>
      <w:sz w:val="44"/>
      <w:lang w:val="x-none" w:eastAsia="x-none"/>
    </w:rPr>
  </w:style>
  <w:style w:type="character" w:customStyle="1" w:styleId="HeaderChar">
    <w:name w:val="Header Char"/>
    <w:link w:val="Header"/>
    <w:rsid w:val="00955369"/>
    <w:rPr>
      <w:rFonts w:ascii="Times New Roman" w:eastAsia="Times New Roman" w:hAnsi="Times New Roman" w:cs="Times New Roman"/>
      <w:b/>
      <w:color w:val="00AEEF"/>
      <w:sz w:val="44"/>
      <w:szCs w:val="24"/>
    </w:rPr>
  </w:style>
  <w:style w:type="paragraph" w:styleId="PlainText">
    <w:name w:val="Plain Text"/>
    <w:basedOn w:val="Normal"/>
    <w:link w:val="PlainTextChar"/>
    <w:uiPriority w:val="99"/>
    <w:rsid w:val="0044091F"/>
    <w:rPr>
      <w:rFonts w:ascii="Courier New" w:hAnsi="Courier New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rsid w:val="0044091F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44091F"/>
  </w:style>
  <w:style w:type="character" w:styleId="CommentReference">
    <w:name w:val="annotation reference"/>
    <w:rsid w:val="004409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44091F"/>
    <w:rPr>
      <w:szCs w:val="20"/>
      <w:lang w:val="x-none" w:eastAsia="x-none"/>
    </w:rPr>
  </w:style>
  <w:style w:type="character" w:customStyle="1" w:styleId="CommentTextChar">
    <w:name w:val="Comment Text Char"/>
    <w:link w:val="CommentText"/>
    <w:rsid w:val="0044091F"/>
    <w:rPr>
      <w:rFonts w:ascii="Arial" w:eastAsia="Times New Roman" w:hAnsi="Arial" w:cs="Times New Roman"/>
      <w:sz w:val="20"/>
      <w:szCs w:val="20"/>
    </w:rPr>
  </w:style>
  <w:style w:type="paragraph" w:styleId="TOC2">
    <w:name w:val="toc 2"/>
    <w:basedOn w:val="TOC1"/>
    <w:next w:val="Normal"/>
    <w:autoRedefine/>
    <w:uiPriority w:val="39"/>
    <w:rsid w:val="0044091F"/>
    <w:pPr>
      <w:ind w:left="1080"/>
    </w:pPr>
  </w:style>
  <w:style w:type="paragraph" w:styleId="TOC3">
    <w:name w:val="toc 3"/>
    <w:basedOn w:val="TOC2"/>
    <w:next w:val="Normal"/>
    <w:autoRedefine/>
    <w:uiPriority w:val="39"/>
    <w:rsid w:val="0044091F"/>
    <w:pPr>
      <w:ind w:left="1440"/>
    </w:pPr>
  </w:style>
  <w:style w:type="paragraph" w:styleId="TOC4">
    <w:name w:val="toc 4"/>
    <w:basedOn w:val="TOC3"/>
    <w:next w:val="Normal"/>
    <w:autoRedefine/>
    <w:uiPriority w:val="39"/>
    <w:rsid w:val="0044091F"/>
    <w:pPr>
      <w:ind w:left="1800"/>
    </w:pPr>
  </w:style>
  <w:style w:type="paragraph" w:styleId="TOC5">
    <w:name w:val="toc 5"/>
    <w:basedOn w:val="TOC4"/>
    <w:next w:val="Normal"/>
    <w:autoRedefine/>
    <w:uiPriority w:val="39"/>
    <w:rsid w:val="0044091F"/>
    <w:pPr>
      <w:ind w:left="2160"/>
    </w:pPr>
  </w:style>
  <w:style w:type="paragraph" w:styleId="TOC6">
    <w:name w:val="toc 6"/>
    <w:basedOn w:val="TOC5"/>
    <w:next w:val="Normal"/>
    <w:autoRedefine/>
    <w:uiPriority w:val="39"/>
    <w:rsid w:val="0044091F"/>
    <w:pPr>
      <w:ind w:left="2520"/>
    </w:pPr>
  </w:style>
  <w:style w:type="paragraph" w:styleId="TOC7">
    <w:name w:val="toc 7"/>
    <w:basedOn w:val="TOC6"/>
    <w:next w:val="Normal"/>
    <w:autoRedefine/>
    <w:uiPriority w:val="39"/>
    <w:rsid w:val="0044091F"/>
    <w:pPr>
      <w:ind w:left="2880"/>
    </w:pPr>
  </w:style>
  <w:style w:type="paragraph" w:styleId="TOC8">
    <w:name w:val="toc 8"/>
    <w:basedOn w:val="TOC7"/>
    <w:next w:val="Normal"/>
    <w:autoRedefine/>
    <w:uiPriority w:val="39"/>
    <w:rsid w:val="0044091F"/>
    <w:pPr>
      <w:ind w:left="3240"/>
    </w:pPr>
  </w:style>
  <w:style w:type="paragraph" w:styleId="TOC9">
    <w:name w:val="toc 9"/>
    <w:basedOn w:val="TOC8"/>
    <w:next w:val="Normal"/>
    <w:autoRedefine/>
    <w:uiPriority w:val="39"/>
    <w:rsid w:val="0044091F"/>
    <w:pPr>
      <w:ind w:left="3600"/>
    </w:pPr>
  </w:style>
  <w:style w:type="character" w:styleId="FollowedHyperlink">
    <w:name w:val="FollowedHyperlink"/>
    <w:rsid w:val="0044091F"/>
    <w:rPr>
      <w:color w:val="800080"/>
      <w:u w:val="none"/>
    </w:rPr>
  </w:style>
  <w:style w:type="paragraph" w:customStyle="1" w:styleId="headertr">
    <w:name w:val="headertr"/>
    <w:basedOn w:val="Normal"/>
    <w:rsid w:val="0044091F"/>
    <w:pPr>
      <w:shd w:val="clear" w:color="auto" w:fill="99CCFF"/>
      <w:spacing w:before="100" w:beforeAutospacing="1" w:after="100" w:afterAutospacing="1"/>
    </w:pPr>
    <w:rPr>
      <w:sz w:val="24"/>
      <w:lang w:val="en-GB" w:eastAsia="en-GB"/>
    </w:rPr>
  </w:style>
  <w:style w:type="paragraph" w:customStyle="1" w:styleId="headcell">
    <w:name w:val="headcell"/>
    <w:basedOn w:val="Normal"/>
    <w:rsid w:val="0044091F"/>
    <w:pPr>
      <w:shd w:val="clear" w:color="auto" w:fill="C9D8ED"/>
      <w:spacing w:before="100" w:beforeAutospacing="1" w:after="100" w:afterAutospacing="1"/>
    </w:pPr>
    <w:rPr>
      <w:b/>
      <w:bCs/>
      <w:sz w:val="24"/>
      <w:lang w:val="en-GB" w:eastAsia="en-GB"/>
    </w:rPr>
  </w:style>
  <w:style w:type="paragraph" w:customStyle="1" w:styleId="firstheadcell">
    <w:name w:val="firstheadcell"/>
    <w:basedOn w:val="Normal"/>
    <w:rsid w:val="0044091F"/>
    <w:pPr>
      <w:shd w:val="clear" w:color="auto" w:fill="C9D8ED"/>
      <w:spacing w:before="100" w:beforeAutospacing="1" w:after="100" w:afterAutospacing="1"/>
    </w:pPr>
    <w:rPr>
      <w:b/>
      <w:bCs/>
      <w:sz w:val="24"/>
      <w:lang w:val="en-GB" w:eastAsia="en-GB"/>
    </w:rPr>
  </w:style>
  <w:style w:type="paragraph" w:customStyle="1" w:styleId="bodytext0">
    <w:name w:val="bodytext"/>
    <w:basedOn w:val="Normal"/>
    <w:rsid w:val="0044091F"/>
    <w:pPr>
      <w:spacing w:before="100" w:beforeAutospacing="1" w:after="100" w:afterAutospacing="1"/>
    </w:pPr>
    <w:rPr>
      <w:rFonts w:cs="Arial"/>
      <w:szCs w:val="20"/>
      <w:lang w:val="en-GB" w:eastAsia="en-GB"/>
    </w:rPr>
  </w:style>
  <w:style w:type="character" w:customStyle="1" w:styleId="bodytext1">
    <w:name w:val="bodytext1"/>
    <w:rsid w:val="0044091F"/>
    <w:rPr>
      <w:rFonts w:ascii="Arial" w:hAnsi="Arial" w:cs="Arial" w:hint="default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77946"/>
    <w:pPr>
      <w:keepLines/>
      <w:numPr>
        <w:numId w:val="0"/>
      </w:numPr>
      <w:spacing w:before="480" w:after="0" w:line="276" w:lineRule="auto"/>
      <w:outlineLvl w:val="9"/>
    </w:pPr>
    <w:rPr>
      <w:kern w:val="0"/>
      <w:sz w:val="28"/>
      <w:szCs w:val="28"/>
    </w:rPr>
  </w:style>
  <w:style w:type="paragraph" w:customStyle="1" w:styleId="SOWHeading1">
    <w:name w:val="SOW Heading 1"/>
    <w:basedOn w:val="Heading1"/>
    <w:link w:val="SOWHeading1Char"/>
    <w:qFormat/>
    <w:rsid w:val="007B3152"/>
    <w:pPr>
      <w:numPr>
        <w:numId w:val="2"/>
      </w:numPr>
      <w:tabs>
        <w:tab w:val="left" w:pos="851"/>
      </w:tabs>
      <w:spacing w:after="240"/>
      <w:contextualSpacing/>
      <w:jc w:val="both"/>
    </w:pPr>
    <w:rPr>
      <w:rFonts w:ascii="Helvetica" w:hAnsi="Helvetica"/>
      <w:bCs w:val="0"/>
      <w:color w:val="17365D"/>
      <w:kern w:val="0"/>
      <w:sz w:val="28"/>
      <w:szCs w:val="28"/>
      <w:lang w:val="en-GB"/>
    </w:rPr>
  </w:style>
  <w:style w:type="paragraph" w:customStyle="1" w:styleId="SOWHeading2">
    <w:name w:val="SOW Heading 2"/>
    <w:basedOn w:val="Heading2"/>
    <w:link w:val="SOWHeading2Char"/>
    <w:qFormat/>
    <w:rsid w:val="007B3152"/>
    <w:pPr>
      <w:keepNext w:val="0"/>
      <w:numPr>
        <w:numId w:val="2"/>
      </w:numPr>
      <w:tabs>
        <w:tab w:val="clear" w:pos="720"/>
        <w:tab w:val="left" w:pos="851"/>
      </w:tabs>
      <w:spacing w:before="120" w:after="120"/>
    </w:pPr>
    <w:rPr>
      <w:rFonts w:ascii="Helvetica" w:hAnsi="Helvetica"/>
      <w:bCs/>
      <w:color w:val="17365D"/>
      <w:kern w:val="0"/>
      <w:sz w:val="20"/>
      <w:szCs w:val="20"/>
      <w:lang w:val="en-GB"/>
    </w:rPr>
  </w:style>
  <w:style w:type="character" w:customStyle="1" w:styleId="SOWHeading1Char">
    <w:name w:val="SOW Heading 1 Char"/>
    <w:link w:val="SOWHeading1"/>
    <w:rsid w:val="007B3152"/>
    <w:rPr>
      <w:rFonts w:ascii="Helvetica" w:eastAsia="Times New Roman" w:hAnsi="Helvetica"/>
      <w:b/>
      <w:color w:val="17365D"/>
      <w:sz w:val="28"/>
      <w:szCs w:val="28"/>
      <w:lang w:val="en-GB" w:eastAsia="x-none"/>
    </w:rPr>
  </w:style>
  <w:style w:type="paragraph" w:customStyle="1" w:styleId="SOWHeading3">
    <w:name w:val="SOW Heading 3"/>
    <w:basedOn w:val="Heading3"/>
    <w:qFormat/>
    <w:rsid w:val="005624E2"/>
    <w:pPr>
      <w:keepNext w:val="0"/>
      <w:numPr>
        <w:numId w:val="2"/>
      </w:numPr>
      <w:tabs>
        <w:tab w:val="clear" w:pos="1008"/>
        <w:tab w:val="clear" w:pos="1296"/>
      </w:tabs>
      <w:spacing w:before="0" w:after="0" w:line="280" w:lineRule="exact"/>
    </w:pPr>
    <w:rPr>
      <w:rFonts w:ascii="Helvetica" w:hAnsi="Helvetica"/>
      <w:bCs w:val="0"/>
      <w:kern w:val="0"/>
      <w:sz w:val="22"/>
      <w:szCs w:val="22"/>
      <w:lang w:val="en-GB"/>
    </w:rPr>
  </w:style>
  <w:style w:type="character" w:customStyle="1" w:styleId="SOWHeading2Char">
    <w:name w:val="SOW Heading 2 Char"/>
    <w:link w:val="SOWHeading2"/>
    <w:rsid w:val="007B3152"/>
    <w:rPr>
      <w:rFonts w:ascii="Helvetica" w:eastAsia="Times New Roman" w:hAnsi="Helvetica"/>
      <w:b/>
      <w:bCs/>
      <w:iCs/>
      <w:color w:val="17365D"/>
      <w:lang w:val="en-GB" w:eastAsia="x-none"/>
    </w:rPr>
  </w:style>
  <w:style w:type="paragraph" w:customStyle="1" w:styleId="Style1">
    <w:name w:val="Style1"/>
    <w:basedOn w:val="Normal"/>
    <w:link w:val="Style1Char"/>
    <w:qFormat/>
    <w:rsid w:val="00073C82"/>
    <w:rPr>
      <w:b/>
      <w:color w:val="00457C"/>
      <w:sz w:val="28"/>
      <w:szCs w:val="28"/>
      <w:lang w:val="x-none" w:eastAsia="x-none"/>
    </w:rPr>
  </w:style>
  <w:style w:type="paragraph" w:customStyle="1" w:styleId="BulletedItems">
    <w:name w:val="Bulleted Items"/>
    <w:basedOn w:val="ListParagraph"/>
    <w:autoRedefine/>
    <w:qFormat/>
    <w:rsid w:val="00566006"/>
    <w:pPr>
      <w:numPr>
        <w:numId w:val="3"/>
      </w:numPr>
      <w:contextualSpacing w:val="0"/>
    </w:pPr>
    <w:rPr>
      <w:rFonts w:cs="Arial"/>
      <w:color w:val="000000"/>
      <w:sz w:val="20"/>
      <w:szCs w:val="20"/>
    </w:rPr>
  </w:style>
  <w:style w:type="character" w:customStyle="1" w:styleId="Style1Char">
    <w:name w:val="Style1 Char"/>
    <w:link w:val="Style1"/>
    <w:rsid w:val="00073C82"/>
    <w:rPr>
      <w:rFonts w:ascii="Arial" w:eastAsia="Times New Roman" w:hAnsi="Arial" w:cs="Times New Roman"/>
      <w:b/>
      <w:color w:val="00457C"/>
      <w:sz w:val="28"/>
      <w:szCs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F88"/>
    <w:rPr>
      <w:rFonts w:ascii="Times New Roman" w:hAnsi="Times New Roman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C5F8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801538"/>
    <w:rPr>
      <w:i/>
      <w:iCs/>
      <w:color w:val="4F81BD" w:themeColor="accent1"/>
    </w:rPr>
  </w:style>
  <w:style w:type="paragraph" w:customStyle="1" w:styleId="frontpagetitle">
    <w:name w:val="frontpagetitle"/>
    <w:basedOn w:val="Normal"/>
    <w:pPr>
      <w:spacing w:before="100" w:beforeAutospacing="1" w:after="100" w:afterAutospacing="1"/>
      <w:jc w:val="center"/>
    </w:pPr>
    <w:rPr>
      <w:rFonts w:ascii="Open Sans" w:eastAsiaTheme="minorEastAsia" w:hAnsi="Open Sans" w:cs="Open Sans"/>
      <w:color w:val="1F2555"/>
      <w:sz w:val="44"/>
      <w:szCs w:val="44"/>
      <w:lang w:val="en-IN" w:eastAsia="en-IN"/>
    </w:rPr>
  </w:style>
  <w:style w:type="character" w:customStyle="1" w:styleId="definitionforcustnamesize">
    <w:name w:val="definitionforcustnamesize"/>
    <w:basedOn w:val="DefaultParagraphFont"/>
    <w:rPr>
      <w:rFonts w:ascii="Arial" w:hAnsi="Arial" w:cs="Arial" w:hint="default"/>
      <w:sz w:val="20"/>
      <w:szCs w:val="20"/>
    </w:rPr>
  </w:style>
  <w:style w:type="character" w:customStyle="1" w:styleId="unnumbered1">
    <w:name w:val="unnumbered1"/>
    <w:basedOn w:val="DefaultParagraphFont"/>
    <w:rPr>
      <w:rFonts w:ascii="Arial" w:hAnsi="Arial" w:cs="Arial" w:hint="default"/>
      <w:color w:val="1F255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2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4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23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7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2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64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35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4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53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lt\AppData\Roaming\Microsoft\Templates\WordMacroManagerDo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1884C03E-AC17-485C-A5A9-02E86961B4B1}">
  <ds:schemaRefs>
    <ds:schemaRef ds:uri="http://schemas.openxmlformats.org/wordprocessingml/2006/main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WordMacroManagerDot.dot</Template>
  <TotalTime>42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>Pegasystems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Pega</dc:creator>
  <cp:lastModifiedBy>Ponnam, Lakshmi Tharun</cp:lastModifiedBy>
  <cp:revision>11</cp:revision>
  <dcterms:created xsi:type="dcterms:W3CDTF">2017-11-21T21:06:00Z</dcterms:created>
  <dcterms:modified xsi:type="dcterms:W3CDTF">2019-06-24T11:53:00Z</dcterms:modified>
</cp:coreProperties>
</file>